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CE" w:rsidRDefault="004070CE" w:rsidP="004D6F31">
      <w:pPr>
        <w:autoSpaceDE w:val="0"/>
        <w:autoSpaceDN w:val="0"/>
        <w:adjustRightInd w:val="0"/>
        <w:jc w:val="center"/>
        <w:rPr>
          <w:b/>
          <w:sz w:val="22"/>
        </w:rPr>
      </w:pPr>
    </w:p>
    <w:p w:rsidR="004070CE" w:rsidRDefault="004070CE" w:rsidP="004D6F31">
      <w:pPr>
        <w:autoSpaceDE w:val="0"/>
        <w:autoSpaceDN w:val="0"/>
        <w:adjustRightInd w:val="0"/>
        <w:jc w:val="center"/>
        <w:rPr>
          <w:b/>
          <w:sz w:val="22"/>
        </w:rPr>
      </w:pPr>
    </w:p>
    <w:p w:rsidR="004D6F31" w:rsidRDefault="004D6F31" w:rsidP="004D6F31">
      <w:pPr>
        <w:autoSpaceDE w:val="0"/>
        <w:autoSpaceDN w:val="0"/>
        <w:adjustRightInd w:val="0"/>
        <w:jc w:val="center"/>
        <w:rPr>
          <w:b/>
          <w:sz w:val="22"/>
        </w:rPr>
      </w:pPr>
      <w:r w:rsidRPr="00E12930">
        <w:rPr>
          <w:b/>
          <w:sz w:val="22"/>
        </w:rPr>
        <w:t>Tabla de Evaluación</w:t>
      </w:r>
    </w:p>
    <w:p w:rsidR="004D6F31" w:rsidRPr="00E12930" w:rsidRDefault="00F465FA" w:rsidP="00714005">
      <w:pPr>
        <w:autoSpaceDE w:val="0"/>
        <w:autoSpaceDN w:val="0"/>
        <w:adjustRightInd w:val="0"/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Nombre: ___________________________________________</w:t>
      </w:r>
    </w:p>
    <w:p w:rsidR="00714005" w:rsidRDefault="00714005" w:rsidP="00714005">
      <w:pPr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:rsidR="00714005" w:rsidRPr="00EA492A" w:rsidRDefault="004D6F31" w:rsidP="00714005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EA492A">
        <w:rPr>
          <w:sz w:val="22"/>
        </w:rPr>
        <w:t xml:space="preserve">En cada ítem se evalúa funcionalidad, </w:t>
      </w:r>
      <w:r w:rsidR="00172E64" w:rsidRPr="00EA492A">
        <w:rPr>
          <w:sz w:val="22"/>
        </w:rPr>
        <w:t xml:space="preserve">diseño, </w:t>
      </w:r>
      <w:r w:rsidR="00555646">
        <w:rPr>
          <w:sz w:val="22"/>
        </w:rPr>
        <w:t>patrones,</w:t>
      </w:r>
      <w:r w:rsidRPr="00EA492A">
        <w:rPr>
          <w:sz w:val="22"/>
        </w:rPr>
        <w:t xml:space="preserve"> eficiencia </w:t>
      </w:r>
      <w:r w:rsidR="00555646">
        <w:rPr>
          <w:sz w:val="22"/>
        </w:rPr>
        <w:t>y adecuado manejo del paradigma.</w:t>
      </w:r>
      <w:r w:rsidR="00533759" w:rsidRPr="00EA492A">
        <w:rPr>
          <w:sz w:val="22"/>
        </w:rPr>
        <w:t xml:space="preserve">  </w:t>
      </w:r>
    </w:p>
    <w:p w:rsidR="00714005" w:rsidRPr="00EA492A" w:rsidRDefault="00714005" w:rsidP="00714005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4D6F31" w:rsidRPr="00EA492A" w:rsidRDefault="00533759" w:rsidP="00714005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EA492A">
        <w:rPr>
          <w:sz w:val="22"/>
        </w:rPr>
        <w:t xml:space="preserve">Cada ítem considera el seguimiento </w:t>
      </w:r>
      <w:r w:rsidR="00714005" w:rsidRPr="00EA492A">
        <w:rPr>
          <w:sz w:val="22"/>
        </w:rPr>
        <w:t xml:space="preserve">de </w:t>
      </w:r>
      <w:r w:rsidRPr="00EA492A">
        <w:rPr>
          <w:sz w:val="22"/>
        </w:rPr>
        <w:t>todas las indicaciones dada</w:t>
      </w:r>
      <w:r w:rsidR="00714005" w:rsidRPr="00EA492A">
        <w:rPr>
          <w:sz w:val="22"/>
        </w:rPr>
        <w:t>s</w:t>
      </w:r>
      <w:r w:rsidRPr="00EA492A">
        <w:rPr>
          <w:sz w:val="22"/>
        </w:rPr>
        <w:t xml:space="preserve"> en el enunciado general del proyecto.</w:t>
      </w:r>
    </w:p>
    <w:p w:rsidR="00714005" w:rsidRPr="004D6F31" w:rsidRDefault="00714005" w:rsidP="00714005">
      <w:pPr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992"/>
        <w:gridCol w:w="992"/>
        <w:gridCol w:w="3095"/>
      </w:tblGrid>
      <w:tr w:rsidR="004D6F31" w:rsidRPr="002B7B01" w:rsidTr="001313C4">
        <w:tc>
          <w:tcPr>
            <w:tcW w:w="5382" w:type="dxa"/>
            <w:shd w:val="clear" w:color="auto" w:fill="C0504D" w:themeFill="accent2"/>
          </w:tcPr>
          <w:p w:rsidR="004D6F31" w:rsidRPr="001313C4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FFFF" w:themeColor="background1"/>
              </w:rPr>
            </w:pPr>
            <w:proofErr w:type="spellStart"/>
            <w:r w:rsidRPr="001313C4">
              <w:rPr>
                <w:b/>
                <w:bCs/>
                <w:color w:val="FFFFFF" w:themeColor="background1"/>
                <w:lang w:eastAsia="es-CR"/>
              </w:rPr>
              <w:t>Item</w:t>
            </w:r>
            <w:proofErr w:type="spellEnd"/>
          </w:p>
        </w:tc>
        <w:tc>
          <w:tcPr>
            <w:tcW w:w="992" w:type="dxa"/>
            <w:shd w:val="clear" w:color="auto" w:fill="C0504D" w:themeFill="accent2"/>
          </w:tcPr>
          <w:p w:rsidR="004D6F31" w:rsidRPr="001313C4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FFFF" w:themeColor="background1"/>
              </w:rPr>
            </w:pPr>
            <w:r w:rsidRPr="001313C4">
              <w:rPr>
                <w:b/>
                <w:bCs/>
                <w:color w:val="FFFFFF" w:themeColor="background1"/>
                <w:lang w:eastAsia="es-CR"/>
              </w:rPr>
              <w:t>Puntos</w:t>
            </w:r>
          </w:p>
        </w:tc>
        <w:tc>
          <w:tcPr>
            <w:tcW w:w="992" w:type="dxa"/>
            <w:shd w:val="clear" w:color="auto" w:fill="C0504D" w:themeFill="accent2"/>
          </w:tcPr>
          <w:p w:rsidR="004D6F31" w:rsidRPr="001313C4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FFFF" w:themeColor="background1"/>
              </w:rPr>
            </w:pPr>
            <w:r w:rsidRPr="001313C4">
              <w:rPr>
                <w:b/>
                <w:bCs/>
                <w:color w:val="FFFFFF" w:themeColor="background1"/>
                <w:lang w:eastAsia="es-CR"/>
              </w:rPr>
              <w:t xml:space="preserve">Puntos </w:t>
            </w:r>
            <w:proofErr w:type="spellStart"/>
            <w:r w:rsidRPr="001313C4">
              <w:rPr>
                <w:b/>
                <w:bCs/>
                <w:color w:val="FFFFFF" w:themeColor="background1"/>
                <w:lang w:eastAsia="es-CR"/>
              </w:rPr>
              <w:t>Obt</w:t>
            </w:r>
            <w:proofErr w:type="spellEnd"/>
          </w:p>
        </w:tc>
        <w:tc>
          <w:tcPr>
            <w:tcW w:w="3095" w:type="dxa"/>
            <w:shd w:val="clear" w:color="auto" w:fill="C0504D" w:themeFill="accent2"/>
          </w:tcPr>
          <w:p w:rsidR="004D6F31" w:rsidRPr="001313C4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FFFF" w:themeColor="background1"/>
              </w:rPr>
            </w:pPr>
            <w:r w:rsidRPr="001313C4">
              <w:rPr>
                <w:b/>
                <w:bCs/>
                <w:color w:val="FFFFFF" w:themeColor="background1"/>
                <w:lang w:eastAsia="es-CR"/>
              </w:rPr>
              <w:t>Comentarios</w:t>
            </w:r>
          </w:p>
        </w:tc>
      </w:tr>
      <w:tr w:rsidR="00172E64" w:rsidRPr="002B7B01" w:rsidTr="001313C4">
        <w:tc>
          <w:tcPr>
            <w:tcW w:w="5382" w:type="dxa"/>
          </w:tcPr>
          <w:p w:rsidR="00172E64" w:rsidRPr="001313C4" w:rsidRDefault="000C6535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Validación de </w:t>
            </w:r>
            <w:r w:rsidR="00172E64" w:rsidRPr="001313C4">
              <w:rPr>
                <w:rFonts w:ascii="Consolas" w:hAnsi="Consolas"/>
                <w:b/>
                <w:sz w:val="18"/>
                <w:szCs w:val="20"/>
              </w:rPr>
              <w:t>datos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. Manejo adecuado de en</w:t>
            </w:r>
            <w:r w:rsidR="00714005" w:rsidRPr="001313C4">
              <w:rPr>
                <w:rFonts w:ascii="Consolas" w:hAnsi="Consolas"/>
                <w:b/>
                <w:sz w:val="18"/>
                <w:szCs w:val="20"/>
              </w:rPr>
              <w:t>tradas y salidas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(en un archivo específico para eso).</w:t>
            </w:r>
          </w:p>
          <w:p w:rsidR="00714005" w:rsidRPr="001313C4" w:rsidRDefault="00714005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</w:tc>
        <w:tc>
          <w:tcPr>
            <w:tcW w:w="992" w:type="dxa"/>
          </w:tcPr>
          <w:p w:rsidR="00172E64" w:rsidRPr="008917DC" w:rsidRDefault="00172E64" w:rsidP="00714005">
            <w:pPr>
              <w:spacing w:line="240" w:lineRule="auto"/>
              <w:jc w:val="center"/>
              <w:rPr>
                <w:color w:val="000000"/>
                <w:sz w:val="22"/>
                <w:lang w:eastAsia="es-CR"/>
              </w:rPr>
            </w:pPr>
            <w:r>
              <w:rPr>
                <w:color w:val="000000"/>
                <w:sz w:val="22"/>
                <w:lang w:eastAsia="es-CR"/>
              </w:rPr>
              <w:t>5pts</w:t>
            </w:r>
          </w:p>
        </w:tc>
        <w:tc>
          <w:tcPr>
            <w:tcW w:w="992" w:type="dxa"/>
          </w:tcPr>
          <w:p w:rsidR="00172E64" w:rsidRPr="008917DC" w:rsidRDefault="00172E64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  <w:r>
              <w:rPr>
                <w:color w:val="4F81BD" w:themeColor="accent1"/>
                <w:sz w:val="22"/>
                <w:lang w:eastAsia="es-CR"/>
              </w:rPr>
              <w:t>0</w:t>
            </w:r>
          </w:p>
        </w:tc>
        <w:tc>
          <w:tcPr>
            <w:tcW w:w="3095" w:type="dxa"/>
          </w:tcPr>
          <w:p w:rsidR="00172E64" w:rsidRPr="008917DC" w:rsidRDefault="00172E64" w:rsidP="00714005">
            <w:pPr>
              <w:autoSpaceDE w:val="0"/>
              <w:autoSpaceDN w:val="0"/>
              <w:adjustRightInd w:val="0"/>
              <w:spacing w:line="240" w:lineRule="auto"/>
              <w:rPr>
                <w:sz w:val="22"/>
              </w:rPr>
            </w:pPr>
          </w:p>
        </w:tc>
      </w:tr>
      <w:tr w:rsidR="006C748F" w:rsidRPr="002B7B01" w:rsidTr="001313C4">
        <w:tc>
          <w:tcPr>
            <w:tcW w:w="5382" w:type="dxa"/>
          </w:tcPr>
          <w:p w:rsidR="006C748F" w:rsidRPr="001313C4" w:rsidRDefault="006C748F" w:rsidP="00147116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Permite desplegar 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>adecuadamente el tablero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según las entradas dadas por el usuario. Permite visualizar adecuadamente las juga</w:t>
            </w:r>
            <w:r w:rsidR="00F0754A" w:rsidRPr="001313C4">
              <w:rPr>
                <w:rFonts w:ascii="Consolas" w:hAnsi="Consolas"/>
                <w:b/>
                <w:sz w:val="18"/>
                <w:szCs w:val="20"/>
              </w:rPr>
              <w:t>da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s o movimientos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 xml:space="preserve"> planteados por el usuario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.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 xml:space="preserve"> </w:t>
            </w:r>
          </w:p>
          <w:p w:rsidR="00D62B98" w:rsidRPr="001313C4" w:rsidRDefault="00D62B98" w:rsidP="00D62B98">
            <w:pPr>
              <w:spacing w:line="240" w:lineRule="auto"/>
              <w:jc w:val="left"/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</w:pPr>
            <w:r w:rsidRPr="001313C4"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  <w:t>Nota: El campo creado debe tener forma compacta</w:t>
            </w:r>
          </w:p>
          <w:p w:rsidR="00D62B98" w:rsidRPr="001313C4" w:rsidRDefault="00D62B98" w:rsidP="00147116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</w:tc>
        <w:tc>
          <w:tcPr>
            <w:tcW w:w="992" w:type="dxa"/>
          </w:tcPr>
          <w:p w:rsidR="006C748F" w:rsidRDefault="006C748F" w:rsidP="00714005">
            <w:pPr>
              <w:spacing w:line="240" w:lineRule="auto"/>
              <w:jc w:val="center"/>
              <w:rPr>
                <w:color w:val="000000"/>
                <w:sz w:val="22"/>
                <w:lang w:eastAsia="es-CR"/>
              </w:rPr>
            </w:pPr>
            <w:r>
              <w:rPr>
                <w:color w:val="000000"/>
                <w:sz w:val="22"/>
                <w:lang w:eastAsia="es-CR"/>
              </w:rPr>
              <w:t>10pts</w:t>
            </w:r>
          </w:p>
        </w:tc>
        <w:tc>
          <w:tcPr>
            <w:tcW w:w="992" w:type="dxa"/>
          </w:tcPr>
          <w:p w:rsidR="006C748F" w:rsidRDefault="00F464B6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  <w:r>
              <w:rPr>
                <w:color w:val="4F81BD" w:themeColor="accent1"/>
                <w:sz w:val="22"/>
                <w:lang w:eastAsia="es-CR"/>
              </w:rPr>
              <w:t>0</w:t>
            </w:r>
          </w:p>
        </w:tc>
        <w:tc>
          <w:tcPr>
            <w:tcW w:w="3095" w:type="dxa"/>
          </w:tcPr>
          <w:p w:rsidR="006C748F" w:rsidRPr="008917DC" w:rsidRDefault="006C748F" w:rsidP="00714005">
            <w:pPr>
              <w:autoSpaceDE w:val="0"/>
              <w:autoSpaceDN w:val="0"/>
              <w:adjustRightInd w:val="0"/>
              <w:spacing w:line="240" w:lineRule="auto"/>
              <w:rPr>
                <w:sz w:val="22"/>
              </w:rPr>
            </w:pPr>
          </w:p>
        </w:tc>
      </w:tr>
      <w:tr w:rsidR="004D6F31" w:rsidRPr="002B7B01" w:rsidTr="001313C4">
        <w:tc>
          <w:tcPr>
            <w:tcW w:w="5382" w:type="dxa"/>
          </w:tcPr>
          <w:p w:rsidR="004D6F31" w:rsidRPr="001313C4" w:rsidRDefault="00714005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El juego permite jugar adecuadamente </w:t>
            </w:r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 xml:space="preserve">hombre </w:t>
            </w:r>
            <w:proofErr w:type="spellStart"/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>vrs</w:t>
            </w:r>
            <w:proofErr w:type="spellEnd"/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 xml:space="preserve"> hombre 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(respetando 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>patrón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compuesto)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 xml:space="preserve">. El juego se desarrolla adecuadamente hasta su desenlace. 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</w:t>
            </w:r>
          </w:p>
          <w:p w:rsidR="00D62B98" w:rsidRPr="001313C4" w:rsidRDefault="00D62B98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  <w:p w:rsidR="00D62B98" w:rsidRPr="001313C4" w:rsidRDefault="00D62B98" w:rsidP="009F48DC">
            <w:pPr>
              <w:spacing w:line="240" w:lineRule="auto"/>
              <w:jc w:val="left"/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</w:pPr>
            <w:r w:rsidRPr="001313C4"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  <w:t>Nota: El campo creado debe tener forma compacta</w:t>
            </w:r>
          </w:p>
          <w:p w:rsidR="00714005" w:rsidRPr="001313C4" w:rsidRDefault="00714005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</w:tc>
        <w:tc>
          <w:tcPr>
            <w:tcW w:w="992" w:type="dxa"/>
          </w:tcPr>
          <w:p w:rsidR="004D6F31" w:rsidRPr="008917DC" w:rsidRDefault="006C748F" w:rsidP="006C748F">
            <w:pPr>
              <w:spacing w:line="240" w:lineRule="auto"/>
              <w:jc w:val="center"/>
              <w:rPr>
                <w:color w:val="000000"/>
                <w:sz w:val="22"/>
                <w:lang w:eastAsia="es-CR"/>
              </w:rPr>
            </w:pPr>
            <w:r>
              <w:rPr>
                <w:color w:val="000000"/>
                <w:sz w:val="22"/>
                <w:lang w:eastAsia="es-CR"/>
              </w:rPr>
              <w:t>25</w:t>
            </w:r>
            <w:r w:rsidR="004D6F31" w:rsidRPr="008917DC">
              <w:rPr>
                <w:color w:val="000000"/>
                <w:sz w:val="22"/>
                <w:lang w:eastAsia="es-CR"/>
              </w:rPr>
              <w:t>pts</w:t>
            </w:r>
          </w:p>
        </w:tc>
        <w:tc>
          <w:tcPr>
            <w:tcW w:w="992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  <w:r w:rsidRPr="008917DC">
              <w:rPr>
                <w:color w:val="4F81BD" w:themeColor="accent1"/>
                <w:sz w:val="22"/>
                <w:lang w:eastAsia="es-CR"/>
              </w:rPr>
              <w:t>0</w:t>
            </w:r>
          </w:p>
        </w:tc>
        <w:tc>
          <w:tcPr>
            <w:tcW w:w="3095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sz w:val="22"/>
              </w:rPr>
            </w:pPr>
          </w:p>
        </w:tc>
      </w:tr>
      <w:tr w:rsidR="004D6F31" w:rsidRPr="002B7B01" w:rsidTr="001313C4">
        <w:tc>
          <w:tcPr>
            <w:tcW w:w="5382" w:type="dxa"/>
          </w:tcPr>
          <w:p w:rsidR="00426690" w:rsidRPr="001313C4" w:rsidRDefault="00426690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  <w:p w:rsidR="00714005" w:rsidRPr="001313C4" w:rsidRDefault="00714005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El juego permite jugar adecuadamente </w:t>
            </w:r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 xml:space="preserve">hombre </w:t>
            </w:r>
            <w:proofErr w:type="spellStart"/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>vrs</w:t>
            </w:r>
            <w:proofErr w:type="spellEnd"/>
            <w:r w:rsidRPr="001313C4">
              <w:rPr>
                <w:rFonts w:ascii="Consolas" w:hAnsi="Consolas"/>
                <w:b/>
                <w:color w:val="4F81BD" w:themeColor="accent1"/>
                <w:sz w:val="18"/>
                <w:szCs w:val="20"/>
              </w:rPr>
              <w:t xml:space="preserve"> maquina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(respetando patrón compuesto y patrón estrategia).  </w:t>
            </w:r>
          </w:p>
          <w:p w:rsidR="006C748F" w:rsidRPr="001313C4" w:rsidRDefault="006C748F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  <w:p w:rsidR="0044790F" w:rsidRPr="001313C4" w:rsidRDefault="006C748F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Las estrategias empleadas </w:t>
            </w:r>
            <w:r w:rsidR="000C6535" w:rsidRPr="001313C4">
              <w:rPr>
                <w:rFonts w:ascii="Consolas" w:hAnsi="Consolas"/>
                <w:b/>
                <w:sz w:val="18"/>
                <w:szCs w:val="20"/>
              </w:rPr>
              <w:t>por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la maquina resultan inteligentes (menos </w:t>
            </w:r>
            <w:r w:rsidR="000C6535" w:rsidRPr="001313C4">
              <w:rPr>
                <w:rFonts w:ascii="Consolas" w:hAnsi="Consolas"/>
                <w:b/>
                <w:sz w:val="18"/>
                <w:szCs w:val="20"/>
              </w:rPr>
              <w:t>l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a estrategia #1)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>. El juego se desarrolla adecuadamente hasta su</w:t>
            </w:r>
            <w:r w:rsidR="00902D68" w:rsidRPr="001313C4">
              <w:rPr>
                <w:rFonts w:ascii="Consolas" w:hAnsi="Consolas"/>
                <w:b/>
                <w:sz w:val="18"/>
                <w:szCs w:val="20"/>
              </w:rPr>
              <w:t xml:space="preserve"> desenlace y resulta difícil ganar a la computadora.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 xml:space="preserve">  </w:t>
            </w:r>
          </w:p>
          <w:p w:rsidR="006C748F" w:rsidRPr="001313C4" w:rsidRDefault="006C748F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bookmarkStart w:id="0" w:name="_GoBack"/>
            <w:bookmarkEnd w:id="0"/>
          </w:p>
          <w:p w:rsidR="00D62B98" w:rsidRPr="001313C4" w:rsidRDefault="00D62B98" w:rsidP="00D62B98">
            <w:pPr>
              <w:spacing w:line="240" w:lineRule="auto"/>
              <w:jc w:val="left"/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</w:pPr>
            <w:r w:rsidRPr="001313C4">
              <w:rPr>
                <w:rFonts w:ascii="Consolas" w:hAnsi="Consolas"/>
                <w:i/>
                <w:color w:val="4F81BD" w:themeColor="accent1"/>
                <w:sz w:val="18"/>
                <w:szCs w:val="20"/>
              </w:rPr>
              <w:t>Nota: El campo creado debe tener forma compacta</w:t>
            </w:r>
          </w:p>
          <w:p w:rsidR="004D6F31" w:rsidRPr="001313C4" w:rsidRDefault="004D6F31" w:rsidP="009F48DC">
            <w:pPr>
              <w:pStyle w:val="Prrafodelista"/>
              <w:spacing w:line="240" w:lineRule="auto"/>
              <w:ind w:left="360"/>
              <w:jc w:val="left"/>
              <w:rPr>
                <w:i/>
                <w:color w:val="BFBFBF" w:themeColor="background1" w:themeShade="BF"/>
                <w:sz w:val="18"/>
                <w:lang w:eastAsia="es-CR"/>
              </w:rPr>
            </w:pPr>
          </w:p>
        </w:tc>
        <w:tc>
          <w:tcPr>
            <w:tcW w:w="992" w:type="dxa"/>
          </w:tcPr>
          <w:p w:rsidR="004D6F31" w:rsidRPr="008917DC" w:rsidRDefault="006F4089" w:rsidP="006C748F">
            <w:pPr>
              <w:spacing w:line="240" w:lineRule="auto"/>
              <w:rPr>
                <w:color w:val="000000"/>
                <w:sz w:val="22"/>
                <w:lang w:eastAsia="es-CR"/>
              </w:rPr>
            </w:pPr>
            <w:r>
              <w:rPr>
                <w:color w:val="000000"/>
                <w:sz w:val="22"/>
                <w:lang w:eastAsia="es-CR"/>
              </w:rPr>
              <w:t xml:space="preserve">  </w:t>
            </w:r>
            <w:r w:rsidR="006C748F">
              <w:rPr>
                <w:color w:val="000000"/>
                <w:sz w:val="22"/>
                <w:lang w:eastAsia="es-CR"/>
              </w:rPr>
              <w:t>35</w:t>
            </w:r>
            <w:r w:rsidR="004D6F31" w:rsidRPr="008917DC">
              <w:rPr>
                <w:color w:val="000000"/>
                <w:sz w:val="22"/>
                <w:lang w:eastAsia="es-CR"/>
              </w:rPr>
              <w:t>pts</w:t>
            </w:r>
          </w:p>
        </w:tc>
        <w:tc>
          <w:tcPr>
            <w:tcW w:w="992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</w:p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  <w:r w:rsidRPr="008917DC">
              <w:rPr>
                <w:color w:val="4F81BD" w:themeColor="accent1"/>
                <w:sz w:val="22"/>
                <w:lang w:eastAsia="es-CR"/>
              </w:rPr>
              <w:t>0</w:t>
            </w:r>
          </w:p>
        </w:tc>
        <w:tc>
          <w:tcPr>
            <w:tcW w:w="3095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sz w:val="22"/>
              </w:rPr>
            </w:pPr>
          </w:p>
        </w:tc>
      </w:tr>
      <w:tr w:rsidR="004D6F31" w:rsidRPr="002B7B01" w:rsidTr="001313C4">
        <w:tc>
          <w:tcPr>
            <w:tcW w:w="5382" w:type="dxa"/>
          </w:tcPr>
          <w:p w:rsidR="00426690" w:rsidRPr="001313C4" w:rsidRDefault="00426690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  <w:p w:rsidR="004D6F31" w:rsidRPr="001313C4" w:rsidRDefault="004D6F31" w:rsidP="009F48DC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>Archivos</w:t>
            </w:r>
          </w:p>
          <w:p w:rsidR="00AF4C37" w:rsidRPr="001313C4" w:rsidRDefault="00AF4C37" w:rsidP="009F48DC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>Guardar (5pts)</w:t>
            </w:r>
          </w:p>
          <w:p w:rsidR="00AF4C37" w:rsidRPr="001313C4" w:rsidRDefault="00AF4C37" w:rsidP="009F48DC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Recuperar </w:t>
            </w:r>
            <w:r w:rsidR="006C748F" w:rsidRPr="001313C4">
              <w:rPr>
                <w:rFonts w:ascii="Consolas" w:hAnsi="Consolas"/>
                <w:b/>
                <w:sz w:val="18"/>
                <w:szCs w:val="20"/>
              </w:rPr>
              <w:t xml:space="preserve">y recrear una partida </w:t>
            </w:r>
            <w:r w:rsidR="0044790F" w:rsidRPr="001313C4">
              <w:rPr>
                <w:rFonts w:ascii="Consolas" w:hAnsi="Consolas"/>
                <w:b/>
                <w:sz w:val="18"/>
                <w:szCs w:val="20"/>
              </w:rPr>
              <w:t>específica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(</w:t>
            </w:r>
            <w:r w:rsidR="00F464B6" w:rsidRPr="001313C4">
              <w:rPr>
                <w:rFonts w:ascii="Consolas" w:hAnsi="Consolas"/>
                <w:b/>
                <w:sz w:val="18"/>
                <w:szCs w:val="20"/>
              </w:rPr>
              <w:t>20</w:t>
            </w:r>
            <w:r w:rsidRPr="001313C4">
              <w:rPr>
                <w:rFonts w:ascii="Consolas" w:hAnsi="Consolas"/>
                <w:b/>
                <w:sz w:val="18"/>
                <w:szCs w:val="20"/>
              </w:rPr>
              <w:t>tps)</w:t>
            </w:r>
          </w:p>
          <w:p w:rsidR="00426690" w:rsidRPr="001313C4" w:rsidRDefault="00426690" w:rsidP="00426690">
            <w:pPr>
              <w:pStyle w:val="Prrafodelista"/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</w:p>
          <w:p w:rsidR="00426690" w:rsidRPr="001313C4" w:rsidRDefault="00426690" w:rsidP="00426690">
            <w:pPr>
              <w:spacing w:line="240" w:lineRule="auto"/>
              <w:jc w:val="left"/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  <w:t>Nota: en el documento interfaz se especif</w:t>
            </w:r>
            <w:r w:rsidR="00163EF4" w:rsidRPr="001313C4"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  <w:t>ic</w:t>
            </w:r>
            <w:r w:rsidRPr="001313C4"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  <w:t xml:space="preserve">a </w:t>
            </w:r>
            <w:r w:rsidR="004C57CC" w:rsidRPr="001313C4"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  <w:t>l</w:t>
            </w:r>
            <w:r w:rsidRPr="001313C4">
              <w:rPr>
                <w:rFonts w:ascii="Consolas" w:hAnsi="Consolas"/>
                <w:b/>
                <w:i/>
                <w:color w:val="4F81BD" w:themeColor="accent1"/>
                <w:sz w:val="18"/>
                <w:szCs w:val="20"/>
              </w:rPr>
              <w:t>o que se debe guardar y recuperar de archivos</w:t>
            </w:r>
          </w:p>
          <w:p w:rsidR="00426690" w:rsidRPr="001313C4" w:rsidRDefault="00426690" w:rsidP="00426690">
            <w:pPr>
              <w:spacing w:line="240" w:lineRule="auto"/>
              <w:jc w:val="left"/>
              <w:rPr>
                <w:rFonts w:ascii="Consolas" w:hAnsi="Consolas"/>
                <w:b/>
                <w:sz w:val="18"/>
                <w:szCs w:val="20"/>
              </w:rPr>
            </w:pPr>
            <w:r w:rsidRPr="001313C4">
              <w:rPr>
                <w:rFonts w:ascii="Consolas" w:hAnsi="Consolas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163EF4" w:rsidRDefault="00163EF4" w:rsidP="00714005">
            <w:pPr>
              <w:spacing w:line="240" w:lineRule="auto"/>
              <w:jc w:val="center"/>
              <w:rPr>
                <w:color w:val="000000"/>
                <w:sz w:val="22"/>
                <w:lang w:eastAsia="es-CR"/>
              </w:rPr>
            </w:pPr>
          </w:p>
          <w:p w:rsidR="004D6F31" w:rsidRPr="008917DC" w:rsidRDefault="006C748F" w:rsidP="00714005">
            <w:pPr>
              <w:spacing w:line="240" w:lineRule="auto"/>
              <w:jc w:val="center"/>
              <w:rPr>
                <w:color w:val="000000"/>
                <w:sz w:val="22"/>
                <w:lang w:eastAsia="es-CR"/>
              </w:rPr>
            </w:pPr>
            <w:r>
              <w:rPr>
                <w:color w:val="000000"/>
                <w:sz w:val="22"/>
                <w:lang w:eastAsia="es-CR"/>
              </w:rPr>
              <w:t>25</w:t>
            </w:r>
            <w:r w:rsidR="004D6F31" w:rsidRPr="008917DC">
              <w:rPr>
                <w:color w:val="000000"/>
                <w:sz w:val="22"/>
                <w:lang w:eastAsia="es-CR"/>
              </w:rPr>
              <w:t xml:space="preserve"> </w:t>
            </w:r>
            <w:proofErr w:type="spellStart"/>
            <w:r w:rsidR="004D6F31" w:rsidRPr="008917DC">
              <w:rPr>
                <w:color w:val="000000"/>
                <w:sz w:val="22"/>
                <w:lang w:eastAsia="es-CR"/>
              </w:rPr>
              <w:t>pts</w:t>
            </w:r>
            <w:proofErr w:type="spellEnd"/>
          </w:p>
        </w:tc>
        <w:tc>
          <w:tcPr>
            <w:tcW w:w="992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4F81BD" w:themeColor="accent1"/>
                <w:sz w:val="22"/>
                <w:lang w:eastAsia="es-CR"/>
              </w:rPr>
            </w:pPr>
            <w:r w:rsidRPr="008917DC">
              <w:rPr>
                <w:color w:val="4F81BD" w:themeColor="accent1"/>
                <w:sz w:val="22"/>
                <w:lang w:eastAsia="es-CR"/>
              </w:rPr>
              <w:t>0</w:t>
            </w:r>
          </w:p>
        </w:tc>
        <w:tc>
          <w:tcPr>
            <w:tcW w:w="3095" w:type="dxa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sz w:val="22"/>
              </w:rPr>
            </w:pPr>
          </w:p>
        </w:tc>
      </w:tr>
      <w:tr w:rsidR="004D6F31" w:rsidRPr="002B7B01" w:rsidTr="001313C4">
        <w:tc>
          <w:tcPr>
            <w:tcW w:w="5382" w:type="dxa"/>
            <w:shd w:val="clear" w:color="auto" w:fill="C0504D" w:themeFill="accent2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color w:val="FFFFFF" w:themeColor="background1"/>
                <w:sz w:val="22"/>
              </w:rPr>
            </w:pPr>
            <w:r w:rsidRPr="008917DC">
              <w:rPr>
                <w:color w:val="FFFFFF" w:themeColor="background1"/>
                <w:sz w:val="22"/>
              </w:rPr>
              <w:t>Total</w:t>
            </w:r>
          </w:p>
        </w:tc>
        <w:tc>
          <w:tcPr>
            <w:tcW w:w="992" w:type="dxa"/>
            <w:shd w:val="clear" w:color="auto" w:fill="C0504D" w:themeFill="accent2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color w:val="FFFFFF" w:themeColor="background1"/>
                <w:sz w:val="22"/>
              </w:rPr>
            </w:pPr>
            <w:r w:rsidRPr="008917DC">
              <w:rPr>
                <w:color w:val="FFFFFF" w:themeColor="background1"/>
                <w:sz w:val="22"/>
              </w:rPr>
              <w:t>100</w:t>
            </w:r>
          </w:p>
        </w:tc>
        <w:tc>
          <w:tcPr>
            <w:tcW w:w="992" w:type="dxa"/>
            <w:shd w:val="clear" w:color="auto" w:fill="C0504D" w:themeFill="accent2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FFFFFF" w:themeColor="background1"/>
                <w:sz w:val="22"/>
              </w:rPr>
            </w:pPr>
            <w:r w:rsidRPr="008917DC">
              <w:rPr>
                <w:color w:val="FFFFFF" w:themeColor="background1"/>
                <w:sz w:val="22"/>
              </w:rPr>
              <w:t>0</w:t>
            </w:r>
          </w:p>
        </w:tc>
        <w:tc>
          <w:tcPr>
            <w:tcW w:w="3095" w:type="dxa"/>
            <w:shd w:val="clear" w:color="auto" w:fill="C0504D" w:themeFill="accent2"/>
          </w:tcPr>
          <w:p w:rsidR="004D6F31" w:rsidRPr="008917DC" w:rsidRDefault="004D6F31" w:rsidP="00714005">
            <w:pPr>
              <w:autoSpaceDE w:val="0"/>
              <w:autoSpaceDN w:val="0"/>
              <w:adjustRightInd w:val="0"/>
              <w:spacing w:line="240" w:lineRule="auto"/>
              <w:rPr>
                <w:color w:val="FFFFFF" w:themeColor="background1"/>
                <w:sz w:val="22"/>
              </w:rPr>
            </w:pPr>
          </w:p>
        </w:tc>
      </w:tr>
    </w:tbl>
    <w:p w:rsidR="004D6F31" w:rsidRPr="002B7B01" w:rsidRDefault="004D6F31" w:rsidP="00714005">
      <w:pPr>
        <w:autoSpaceDE w:val="0"/>
        <w:autoSpaceDN w:val="0"/>
        <w:adjustRightInd w:val="0"/>
        <w:spacing w:after="0" w:line="240" w:lineRule="auto"/>
        <w:rPr>
          <w:sz w:val="22"/>
        </w:rPr>
      </w:pPr>
    </w:p>
    <w:p w:rsidR="004D6F31" w:rsidRDefault="004D6F31" w:rsidP="00714005">
      <w:pPr>
        <w:spacing w:after="0" w:line="240" w:lineRule="auto"/>
        <w:rPr>
          <w:b/>
          <w:sz w:val="22"/>
        </w:rPr>
      </w:pPr>
    </w:p>
    <w:p w:rsidR="004D6F31" w:rsidRDefault="004D6F31" w:rsidP="00714005">
      <w:pPr>
        <w:spacing w:after="0" w:line="240" w:lineRule="auto"/>
        <w:rPr>
          <w:rFonts w:ascii="Consolas" w:hAnsi="Consolas"/>
          <w:szCs w:val="20"/>
        </w:rPr>
      </w:pPr>
    </w:p>
    <w:sectPr w:rsidR="004D6F31" w:rsidSect="00611634">
      <w:headerReference w:type="default" r:id="rId8"/>
      <w:footerReference w:type="default" r:id="rId9"/>
      <w:pgSz w:w="12240" w:h="15840" w:code="1"/>
      <w:pgMar w:top="720" w:right="720" w:bottom="720" w:left="72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634" w:rsidRDefault="00694634" w:rsidP="00A652E4">
      <w:pPr>
        <w:spacing w:after="0" w:line="240" w:lineRule="auto"/>
      </w:pPr>
      <w:r>
        <w:separator/>
      </w:r>
    </w:p>
  </w:endnote>
  <w:endnote w:type="continuationSeparator" w:id="0">
    <w:p w:rsidR="00694634" w:rsidRDefault="00694634" w:rsidP="00A6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-1569729448"/>
      <w:docPartObj>
        <w:docPartGallery w:val="Page Numbers (Top of Page)"/>
        <w:docPartUnique/>
      </w:docPartObj>
    </w:sdtPr>
    <w:sdtEndPr/>
    <w:sdtContent>
      <w:p w:rsidR="0044231A" w:rsidRPr="00BF5334" w:rsidRDefault="0044231A" w:rsidP="00385D8B">
        <w:pPr>
          <w:spacing w:after="0" w:line="240" w:lineRule="auto"/>
          <w:jc w:val="center"/>
          <w:rPr>
            <w:lang w:val="es-ES"/>
          </w:rPr>
        </w:pPr>
        <w:r w:rsidRPr="00BF5334">
          <w:rPr>
            <w:sz w:val="16"/>
            <w:lang w:val="es-ES"/>
          </w:rPr>
          <w:t xml:space="preserve">Página </w:t>
        </w:r>
        <w:r w:rsidRPr="00BF5334">
          <w:rPr>
            <w:sz w:val="16"/>
            <w:lang w:val="es-ES"/>
          </w:rPr>
          <w:fldChar w:fldCharType="begin"/>
        </w:r>
        <w:r w:rsidRPr="00BF5334">
          <w:rPr>
            <w:sz w:val="16"/>
            <w:lang w:val="es-ES"/>
          </w:rPr>
          <w:instrText xml:space="preserve"> PAGE </w:instrText>
        </w:r>
        <w:r w:rsidRPr="00BF5334">
          <w:rPr>
            <w:sz w:val="16"/>
            <w:lang w:val="es-ES"/>
          </w:rPr>
          <w:fldChar w:fldCharType="separate"/>
        </w:r>
        <w:r w:rsidR="001313C4">
          <w:rPr>
            <w:noProof/>
            <w:sz w:val="16"/>
            <w:lang w:val="es-ES"/>
          </w:rPr>
          <w:t>1</w:t>
        </w:r>
        <w:r w:rsidRPr="00BF5334">
          <w:rPr>
            <w:sz w:val="16"/>
            <w:lang w:val="es-ES"/>
          </w:rPr>
          <w:fldChar w:fldCharType="end"/>
        </w:r>
        <w:r w:rsidRPr="00BF5334">
          <w:rPr>
            <w:sz w:val="16"/>
            <w:lang w:val="es-ES"/>
          </w:rPr>
          <w:t xml:space="preserve"> de </w:t>
        </w:r>
        <w:r w:rsidRPr="00BF5334">
          <w:rPr>
            <w:sz w:val="16"/>
            <w:lang w:val="es-ES"/>
          </w:rPr>
          <w:fldChar w:fldCharType="begin"/>
        </w:r>
        <w:r w:rsidRPr="00BF5334">
          <w:rPr>
            <w:sz w:val="16"/>
            <w:lang w:val="es-ES"/>
          </w:rPr>
          <w:instrText xml:space="preserve"> NUMPAGES  </w:instrText>
        </w:r>
        <w:r w:rsidRPr="00BF5334">
          <w:rPr>
            <w:sz w:val="16"/>
            <w:lang w:val="es-ES"/>
          </w:rPr>
          <w:fldChar w:fldCharType="separate"/>
        </w:r>
        <w:r w:rsidR="001313C4">
          <w:rPr>
            <w:noProof/>
            <w:sz w:val="16"/>
            <w:lang w:val="es-ES"/>
          </w:rPr>
          <w:t>1</w:t>
        </w:r>
        <w:r w:rsidRPr="00BF5334">
          <w:rPr>
            <w:sz w:val="16"/>
            <w:lang w:val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634" w:rsidRDefault="00694634" w:rsidP="00A652E4">
      <w:pPr>
        <w:spacing w:after="0" w:line="240" w:lineRule="auto"/>
      </w:pPr>
      <w:r>
        <w:separator/>
      </w:r>
    </w:p>
  </w:footnote>
  <w:footnote w:type="continuationSeparator" w:id="0">
    <w:p w:rsidR="00694634" w:rsidRDefault="00694634" w:rsidP="00A6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31A" w:rsidRPr="004C412A" w:rsidRDefault="0044231A" w:rsidP="004A3CCC">
    <w:pPr>
      <w:pStyle w:val="Encabezado"/>
      <w:jc w:val="left"/>
      <w:rPr>
        <w:b/>
        <w:i/>
        <w:sz w:val="22"/>
      </w:rPr>
    </w:pPr>
    <w:r>
      <w:rPr>
        <w:b/>
        <w:i/>
        <w:sz w:val="22"/>
      </w:rPr>
      <w:t>Escuela de Informática, UNA</w:t>
    </w:r>
  </w:p>
  <w:p w:rsidR="0044231A" w:rsidRDefault="0044231A" w:rsidP="004A3CCC">
    <w:pPr>
      <w:pStyle w:val="Encabezado"/>
      <w:jc w:val="left"/>
      <w:rPr>
        <w:b/>
        <w:i/>
        <w:sz w:val="22"/>
      </w:rPr>
    </w:pPr>
    <w:r>
      <w:rPr>
        <w:b/>
        <w:i/>
        <w:sz w:val="22"/>
      </w:rPr>
      <w:t>Programación II, I ciclo 2020</w:t>
    </w:r>
  </w:p>
  <w:p w:rsidR="0044231A" w:rsidRDefault="0044231A" w:rsidP="004A3CCC">
    <w:pPr>
      <w:pStyle w:val="Encabezado"/>
      <w:jc w:val="left"/>
      <w:rPr>
        <w:b/>
        <w:i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F09"/>
    <w:multiLevelType w:val="hybridMultilevel"/>
    <w:tmpl w:val="996A2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0415"/>
    <w:multiLevelType w:val="hybridMultilevel"/>
    <w:tmpl w:val="B4ACC4A6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F0008"/>
    <w:multiLevelType w:val="hybridMultilevel"/>
    <w:tmpl w:val="0DDE65CC"/>
    <w:lvl w:ilvl="0" w:tplc="9092A7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A114C7"/>
    <w:multiLevelType w:val="hybridMultilevel"/>
    <w:tmpl w:val="9806CB4C"/>
    <w:lvl w:ilvl="0" w:tplc="D4FEB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E4DDF"/>
    <w:multiLevelType w:val="hybridMultilevel"/>
    <w:tmpl w:val="4410778E"/>
    <w:lvl w:ilvl="0" w:tplc="D4FEB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61799"/>
    <w:multiLevelType w:val="hybridMultilevel"/>
    <w:tmpl w:val="FE00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1C51"/>
    <w:multiLevelType w:val="hybridMultilevel"/>
    <w:tmpl w:val="B6A0CD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976DA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B27384"/>
    <w:multiLevelType w:val="multilevel"/>
    <w:tmpl w:val="CD0A8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abstractNum w:abstractNumId="9" w15:restartNumberingAfterBreak="0">
    <w:nsid w:val="248F4DF0"/>
    <w:multiLevelType w:val="hybridMultilevel"/>
    <w:tmpl w:val="797885F2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B79AC"/>
    <w:multiLevelType w:val="hybridMultilevel"/>
    <w:tmpl w:val="0512CE0E"/>
    <w:lvl w:ilvl="0" w:tplc="D4FEB9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5A765C"/>
    <w:multiLevelType w:val="multilevel"/>
    <w:tmpl w:val="0C28CD7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3BEE6A5E"/>
    <w:multiLevelType w:val="hybridMultilevel"/>
    <w:tmpl w:val="696834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29DF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7F55004"/>
    <w:multiLevelType w:val="hybridMultilevel"/>
    <w:tmpl w:val="F3B06FA6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772AE"/>
    <w:multiLevelType w:val="hybridMultilevel"/>
    <w:tmpl w:val="81C042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EB9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774A8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F8444FD"/>
    <w:multiLevelType w:val="hybridMultilevel"/>
    <w:tmpl w:val="B07E6C42"/>
    <w:lvl w:ilvl="0" w:tplc="D4FEB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693A"/>
    <w:multiLevelType w:val="hybridMultilevel"/>
    <w:tmpl w:val="39CC8F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EB9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F5608"/>
    <w:multiLevelType w:val="hybridMultilevel"/>
    <w:tmpl w:val="50FC5040"/>
    <w:lvl w:ilvl="0" w:tplc="D4FEB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2B6333"/>
    <w:multiLevelType w:val="hybridMultilevel"/>
    <w:tmpl w:val="B5C4D978"/>
    <w:lvl w:ilvl="0" w:tplc="D4FEB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613E0"/>
    <w:multiLevelType w:val="multilevel"/>
    <w:tmpl w:val="68B8DE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EFC7DC9"/>
    <w:multiLevelType w:val="hybridMultilevel"/>
    <w:tmpl w:val="DA963938"/>
    <w:lvl w:ilvl="0" w:tplc="D4FEB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21"/>
  </w:num>
  <w:num w:numId="5">
    <w:abstractNumId w:val="13"/>
  </w:num>
  <w:num w:numId="6">
    <w:abstractNumId w:val="7"/>
  </w:num>
  <w:num w:numId="7">
    <w:abstractNumId w:val="16"/>
  </w:num>
  <w:num w:numId="8">
    <w:abstractNumId w:val="10"/>
  </w:num>
  <w:num w:numId="9">
    <w:abstractNumId w:val="18"/>
  </w:num>
  <w:num w:numId="10">
    <w:abstractNumId w:val="17"/>
  </w:num>
  <w:num w:numId="11">
    <w:abstractNumId w:val="2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 w:numId="16">
    <w:abstractNumId w:val="0"/>
  </w:num>
  <w:num w:numId="17">
    <w:abstractNumId w:val="4"/>
  </w:num>
  <w:num w:numId="18">
    <w:abstractNumId w:val="22"/>
  </w:num>
  <w:num w:numId="19">
    <w:abstractNumId w:val="19"/>
  </w:num>
  <w:num w:numId="20">
    <w:abstractNumId w:val="3"/>
  </w:num>
  <w:num w:numId="21">
    <w:abstractNumId w:val="20"/>
  </w:num>
  <w:num w:numId="22">
    <w:abstractNumId w:val="14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B"/>
    <w:rsid w:val="0000332D"/>
    <w:rsid w:val="000052A3"/>
    <w:rsid w:val="00006ED4"/>
    <w:rsid w:val="0001096E"/>
    <w:rsid w:val="00010D31"/>
    <w:rsid w:val="00011321"/>
    <w:rsid w:val="00013EAF"/>
    <w:rsid w:val="00014C2D"/>
    <w:rsid w:val="00015AA0"/>
    <w:rsid w:val="0001716E"/>
    <w:rsid w:val="00017725"/>
    <w:rsid w:val="00025250"/>
    <w:rsid w:val="00030255"/>
    <w:rsid w:val="00031B1E"/>
    <w:rsid w:val="000461CD"/>
    <w:rsid w:val="000467F7"/>
    <w:rsid w:val="0004706C"/>
    <w:rsid w:val="00051E91"/>
    <w:rsid w:val="00053E55"/>
    <w:rsid w:val="0005446F"/>
    <w:rsid w:val="00056FBF"/>
    <w:rsid w:val="00060213"/>
    <w:rsid w:val="000646E2"/>
    <w:rsid w:val="000679FC"/>
    <w:rsid w:val="000717FD"/>
    <w:rsid w:val="00076A50"/>
    <w:rsid w:val="000822B6"/>
    <w:rsid w:val="00084B45"/>
    <w:rsid w:val="0008601C"/>
    <w:rsid w:val="00092230"/>
    <w:rsid w:val="00092459"/>
    <w:rsid w:val="000A39A5"/>
    <w:rsid w:val="000A3CB3"/>
    <w:rsid w:val="000B28DD"/>
    <w:rsid w:val="000B2B58"/>
    <w:rsid w:val="000B541C"/>
    <w:rsid w:val="000C1812"/>
    <w:rsid w:val="000C61EF"/>
    <w:rsid w:val="000C6535"/>
    <w:rsid w:val="000D7248"/>
    <w:rsid w:val="000D72D6"/>
    <w:rsid w:val="000D7AB5"/>
    <w:rsid w:val="000D7BCC"/>
    <w:rsid w:val="000E2944"/>
    <w:rsid w:val="000E2FDB"/>
    <w:rsid w:val="000E3044"/>
    <w:rsid w:val="000E5897"/>
    <w:rsid w:val="000F4999"/>
    <w:rsid w:val="001014B8"/>
    <w:rsid w:val="0011106E"/>
    <w:rsid w:val="00112E72"/>
    <w:rsid w:val="001175D8"/>
    <w:rsid w:val="001179F1"/>
    <w:rsid w:val="00127CD0"/>
    <w:rsid w:val="001313C4"/>
    <w:rsid w:val="00131527"/>
    <w:rsid w:val="0013198D"/>
    <w:rsid w:val="001370F9"/>
    <w:rsid w:val="001413E3"/>
    <w:rsid w:val="00141A0E"/>
    <w:rsid w:val="001461C2"/>
    <w:rsid w:val="00147116"/>
    <w:rsid w:val="00150B9D"/>
    <w:rsid w:val="00151312"/>
    <w:rsid w:val="001517AC"/>
    <w:rsid w:val="00151A4F"/>
    <w:rsid w:val="00151FF9"/>
    <w:rsid w:val="001525C3"/>
    <w:rsid w:val="00156DE5"/>
    <w:rsid w:val="001606DF"/>
    <w:rsid w:val="00161A3E"/>
    <w:rsid w:val="00163EF4"/>
    <w:rsid w:val="0016554E"/>
    <w:rsid w:val="001664EC"/>
    <w:rsid w:val="001703F1"/>
    <w:rsid w:val="00170A1A"/>
    <w:rsid w:val="00172E64"/>
    <w:rsid w:val="00175319"/>
    <w:rsid w:val="00180788"/>
    <w:rsid w:val="00181B40"/>
    <w:rsid w:val="00183398"/>
    <w:rsid w:val="00187401"/>
    <w:rsid w:val="001B137D"/>
    <w:rsid w:val="001B31CD"/>
    <w:rsid w:val="001C0B3F"/>
    <w:rsid w:val="001C1C99"/>
    <w:rsid w:val="001C1D69"/>
    <w:rsid w:val="001C1E69"/>
    <w:rsid w:val="001C2420"/>
    <w:rsid w:val="001C50D8"/>
    <w:rsid w:val="001C57C5"/>
    <w:rsid w:val="001C70B5"/>
    <w:rsid w:val="001D0FC9"/>
    <w:rsid w:val="001D3EA5"/>
    <w:rsid w:val="001D4F76"/>
    <w:rsid w:val="001D7EDF"/>
    <w:rsid w:val="001E1200"/>
    <w:rsid w:val="001E5161"/>
    <w:rsid w:val="001F2027"/>
    <w:rsid w:val="001F2650"/>
    <w:rsid w:val="001F4042"/>
    <w:rsid w:val="001F5653"/>
    <w:rsid w:val="0020423B"/>
    <w:rsid w:val="002132D2"/>
    <w:rsid w:val="002138B3"/>
    <w:rsid w:val="00221D06"/>
    <w:rsid w:val="00222D30"/>
    <w:rsid w:val="002315A5"/>
    <w:rsid w:val="00236528"/>
    <w:rsid w:val="0024513C"/>
    <w:rsid w:val="0024547C"/>
    <w:rsid w:val="00245AE3"/>
    <w:rsid w:val="00247E71"/>
    <w:rsid w:val="002522E5"/>
    <w:rsid w:val="002524B6"/>
    <w:rsid w:val="00253E3A"/>
    <w:rsid w:val="00257BE5"/>
    <w:rsid w:val="002601B5"/>
    <w:rsid w:val="00263382"/>
    <w:rsid w:val="002645B6"/>
    <w:rsid w:val="00265A5B"/>
    <w:rsid w:val="00266E0C"/>
    <w:rsid w:val="002730B9"/>
    <w:rsid w:val="00273173"/>
    <w:rsid w:val="002740BE"/>
    <w:rsid w:val="002803C0"/>
    <w:rsid w:val="002828E8"/>
    <w:rsid w:val="00285785"/>
    <w:rsid w:val="00287EFB"/>
    <w:rsid w:val="002957AD"/>
    <w:rsid w:val="00296607"/>
    <w:rsid w:val="00297776"/>
    <w:rsid w:val="002A5A94"/>
    <w:rsid w:val="002A7FF3"/>
    <w:rsid w:val="002B18A9"/>
    <w:rsid w:val="002B2ABE"/>
    <w:rsid w:val="002B38BB"/>
    <w:rsid w:val="002B5E65"/>
    <w:rsid w:val="002B76BE"/>
    <w:rsid w:val="002C2F82"/>
    <w:rsid w:val="002C32E9"/>
    <w:rsid w:val="002C3AFF"/>
    <w:rsid w:val="002C57C8"/>
    <w:rsid w:val="002C64C7"/>
    <w:rsid w:val="002C7477"/>
    <w:rsid w:val="002D3703"/>
    <w:rsid w:val="002D66C0"/>
    <w:rsid w:val="002D6AEF"/>
    <w:rsid w:val="002E2E33"/>
    <w:rsid w:val="002E5840"/>
    <w:rsid w:val="002E742B"/>
    <w:rsid w:val="002F148F"/>
    <w:rsid w:val="00302A7A"/>
    <w:rsid w:val="00311975"/>
    <w:rsid w:val="00313123"/>
    <w:rsid w:val="00316D9D"/>
    <w:rsid w:val="00317E38"/>
    <w:rsid w:val="00320AB4"/>
    <w:rsid w:val="003372EA"/>
    <w:rsid w:val="00337CA9"/>
    <w:rsid w:val="00346118"/>
    <w:rsid w:val="00350B55"/>
    <w:rsid w:val="00351233"/>
    <w:rsid w:val="00351E38"/>
    <w:rsid w:val="003520C5"/>
    <w:rsid w:val="00357E15"/>
    <w:rsid w:val="00367672"/>
    <w:rsid w:val="003715D0"/>
    <w:rsid w:val="00372983"/>
    <w:rsid w:val="00383F35"/>
    <w:rsid w:val="00385D8B"/>
    <w:rsid w:val="003863F4"/>
    <w:rsid w:val="00386B73"/>
    <w:rsid w:val="00386DA6"/>
    <w:rsid w:val="00392E8A"/>
    <w:rsid w:val="003979CA"/>
    <w:rsid w:val="003A0641"/>
    <w:rsid w:val="003A0AE1"/>
    <w:rsid w:val="003A16AD"/>
    <w:rsid w:val="003A2712"/>
    <w:rsid w:val="003A6C7D"/>
    <w:rsid w:val="003B2593"/>
    <w:rsid w:val="003B27CE"/>
    <w:rsid w:val="003C28C0"/>
    <w:rsid w:val="003C67A8"/>
    <w:rsid w:val="003D1057"/>
    <w:rsid w:val="003D7A47"/>
    <w:rsid w:val="003D7E90"/>
    <w:rsid w:val="003E3F41"/>
    <w:rsid w:val="003E4641"/>
    <w:rsid w:val="003E65A8"/>
    <w:rsid w:val="003F0658"/>
    <w:rsid w:val="003F2FB1"/>
    <w:rsid w:val="003F4F21"/>
    <w:rsid w:val="003F75A2"/>
    <w:rsid w:val="0040178B"/>
    <w:rsid w:val="00403776"/>
    <w:rsid w:val="004070CE"/>
    <w:rsid w:val="00412532"/>
    <w:rsid w:val="00413519"/>
    <w:rsid w:val="004139C3"/>
    <w:rsid w:val="00413C71"/>
    <w:rsid w:val="004151C9"/>
    <w:rsid w:val="00416054"/>
    <w:rsid w:val="00417C74"/>
    <w:rsid w:val="00426690"/>
    <w:rsid w:val="00432A6D"/>
    <w:rsid w:val="004331BE"/>
    <w:rsid w:val="0043630C"/>
    <w:rsid w:val="00436643"/>
    <w:rsid w:val="0044231A"/>
    <w:rsid w:val="004450D6"/>
    <w:rsid w:val="004454EA"/>
    <w:rsid w:val="004459C3"/>
    <w:rsid w:val="0044790F"/>
    <w:rsid w:val="004509C2"/>
    <w:rsid w:val="004534AA"/>
    <w:rsid w:val="0045520C"/>
    <w:rsid w:val="00456C03"/>
    <w:rsid w:val="0046212E"/>
    <w:rsid w:val="00464289"/>
    <w:rsid w:val="00465BDC"/>
    <w:rsid w:val="0046647E"/>
    <w:rsid w:val="00472941"/>
    <w:rsid w:val="00474552"/>
    <w:rsid w:val="00474846"/>
    <w:rsid w:val="004768B7"/>
    <w:rsid w:val="00476B23"/>
    <w:rsid w:val="00480EC3"/>
    <w:rsid w:val="00492208"/>
    <w:rsid w:val="00492496"/>
    <w:rsid w:val="00493AC1"/>
    <w:rsid w:val="00494E74"/>
    <w:rsid w:val="004A3318"/>
    <w:rsid w:val="004A3CCC"/>
    <w:rsid w:val="004B3812"/>
    <w:rsid w:val="004B4E18"/>
    <w:rsid w:val="004B71A3"/>
    <w:rsid w:val="004C16D0"/>
    <w:rsid w:val="004C412A"/>
    <w:rsid w:val="004C42A4"/>
    <w:rsid w:val="004C57CC"/>
    <w:rsid w:val="004C6C1E"/>
    <w:rsid w:val="004C74C1"/>
    <w:rsid w:val="004D510D"/>
    <w:rsid w:val="004D6A39"/>
    <w:rsid w:val="004D6F31"/>
    <w:rsid w:val="004E148A"/>
    <w:rsid w:val="004E1E9A"/>
    <w:rsid w:val="004E2C46"/>
    <w:rsid w:val="004E6265"/>
    <w:rsid w:val="004E65BB"/>
    <w:rsid w:val="004E6EB0"/>
    <w:rsid w:val="004F0865"/>
    <w:rsid w:val="004F24DD"/>
    <w:rsid w:val="004F335F"/>
    <w:rsid w:val="0050164C"/>
    <w:rsid w:val="00501772"/>
    <w:rsid w:val="0050527E"/>
    <w:rsid w:val="00505567"/>
    <w:rsid w:val="005100C8"/>
    <w:rsid w:val="005112F1"/>
    <w:rsid w:val="005119E1"/>
    <w:rsid w:val="005137C9"/>
    <w:rsid w:val="00513981"/>
    <w:rsid w:val="00514669"/>
    <w:rsid w:val="00516367"/>
    <w:rsid w:val="0052266A"/>
    <w:rsid w:val="0052346F"/>
    <w:rsid w:val="005242D2"/>
    <w:rsid w:val="005305AC"/>
    <w:rsid w:val="00533759"/>
    <w:rsid w:val="00542D56"/>
    <w:rsid w:val="005508FD"/>
    <w:rsid w:val="0055367F"/>
    <w:rsid w:val="00553833"/>
    <w:rsid w:val="00554E35"/>
    <w:rsid w:val="00555646"/>
    <w:rsid w:val="005559B9"/>
    <w:rsid w:val="00563A4E"/>
    <w:rsid w:val="0056515D"/>
    <w:rsid w:val="00566E55"/>
    <w:rsid w:val="005678FE"/>
    <w:rsid w:val="00571CFA"/>
    <w:rsid w:val="00574F6F"/>
    <w:rsid w:val="00575352"/>
    <w:rsid w:val="005804EF"/>
    <w:rsid w:val="0058088B"/>
    <w:rsid w:val="00580E96"/>
    <w:rsid w:val="00580EE9"/>
    <w:rsid w:val="0058238E"/>
    <w:rsid w:val="00585939"/>
    <w:rsid w:val="00594C16"/>
    <w:rsid w:val="0059587C"/>
    <w:rsid w:val="0059673D"/>
    <w:rsid w:val="005A19B1"/>
    <w:rsid w:val="005A2DB0"/>
    <w:rsid w:val="005A2F0A"/>
    <w:rsid w:val="005A7BE6"/>
    <w:rsid w:val="005B2F6C"/>
    <w:rsid w:val="005C063C"/>
    <w:rsid w:val="005C0B85"/>
    <w:rsid w:val="005C3EF2"/>
    <w:rsid w:val="005C586B"/>
    <w:rsid w:val="005C58F4"/>
    <w:rsid w:val="005C71EA"/>
    <w:rsid w:val="005D13DC"/>
    <w:rsid w:val="005E17F3"/>
    <w:rsid w:val="005E1A4E"/>
    <w:rsid w:val="005E44A9"/>
    <w:rsid w:val="005E4DA2"/>
    <w:rsid w:val="005E631D"/>
    <w:rsid w:val="005F02CE"/>
    <w:rsid w:val="005F2141"/>
    <w:rsid w:val="005F6702"/>
    <w:rsid w:val="0060273D"/>
    <w:rsid w:val="006033B6"/>
    <w:rsid w:val="00605678"/>
    <w:rsid w:val="006069EA"/>
    <w:rsid w:val="00610F42"/>
    <w:rsid w:val="00611634"/>
    <w:rsid w:val="006130E9"/>
    <w:rsid w:val="00613BD1"/>
    <w:rsid w:val="00614A44"/>
    <w:rsid w:val="006155CC"/>
    <w:rsid w:val="00616447"/>
    <w:rsid w:val="00616B50"/>
    <w:rsid w:val="00617617"/>
    <w:rsid w:val="006303AA"/>
    <w:rsid w:val="00631031"/>
    <w:rsid w:val="0063144E"/>
    <w:rsid w:val="00633B98"/>
    <w:rsid w:val="00634373"/>
    <w:rsid w:val="00635A2E"/>
    <w:rsid w:val="00635F67"/>
    <w:rsid w:val="006364A8"/>
    <w:rsid w:val="00636BDF"/>
    <w:rsid w:val="00645D4A"/>
    <w:rsid w:val="00646B03"/>
    <w:rsid w:val="00650280"/>
    <w:rsid w:val="00651D8E"/>
    <w:rsid w:val="00655240"/>
    <w:rsid w:val="00656D8E"/>
    <w:rsid w:val="00661EE8"/>
    <w:rsid w:val="0066245E"/>
    <w:rsid w:val="0066273C"/>
    <w:rsid w:val="00663456"/>
    <w:rsid w:val="00663E7A"/>
    <w:rsid w:val="0066748B"/>
    <w:rsid w:val="006724EE"/>
    <w:rsid w:val="00694634"/>
    <w:rsid w:val="006A2A4D"/>
    <w:rsid w:val="006A3754"/>
    <w:rsid w:val="006A503E"/>
    <w:rsid w:val="006B18AE"/>
    <w:rsid w:val="006B1C14"/>
    <w:rsid w:val="006B3609"/>
    <w:rsid w:val="006B6963"/>
    <w:rsid w:val="006B7067"/>
    <w:rsid w:val="006C5352"/>
    <w:rsid w:val="006C6DEA"/>
    <w:rsid w:val="006C748F"/>
    <w:rsid w:val="006D188A"/>
    <w:rsid w:val="006D3AD9"/>
    <w:rsid w:val="006D45B9"/>
    <w:rsid w:val="006D6661"/>
    <w:rsid w:val="006E16AD"/>
    <w:rsid w:val="006E1E58"/>
    <w:rsid w:val="006E1FA0"/>
    <w:rsid w:val="006E40EA"/>
    <w:rsid w:val="006E5974"/>
    <w:rsid w:val="006E65D3"/>
    <w:rsid w:val="006E6997"/>
    <w:rsid w:val="006E708E"/>
    <w:rsid w:val="006F13B1"/>
    <w:rsid w:val="006F2F73"/>
    <w:rsid w:val="006F4089"/>
    <w:rsid w:val="007045FB"/>
    <w:rsid w:val="0070735E"/>
    <w:rsid w:val="00710E00"/>
    <w:rsid w:val="007119A5"/>
    <w:rsid w:val="0071213B"/>
    <w:rsid w:val="007123AC"/>
    <w:rsid w:val="00714005"/>
    <w:rsid w:val="0071536A"/>
    <w:rsid w:val="00716BC6"/>
    <w:rsid w:val="0072209A"/>
    <w:rsid w:val="00723EDB"/>
    <w:rsid w:val="00726A89"/>
    <w:rsid w:val="00733BF6"/>
    <w:rsid w:val="00736C3E"/>
    <w:rsid w:val="00737787"/>
    <w:rsid w:val="007420D5"/>
    <w:rsid w:val="0074464D"/>
    <w:rsid w:val="0074513B"/>
    <w:rsid w:val="00747B24"/>
    <w:rsid w:val="007506A8"/>
    <w:rsid w:val="0075151E"/>
    <w:rsid w:val="00753529"/>
    <w:rsid w:val="007543E5"/>
    <w:rsid w:val="007561FA"/>
    <w:rsid w:val="007563E3"/>
    <w:rsid w:val="00763F73"/>
    <w:rsid w:val="00764AF3"/>
    <w:rsid w:val="0076562D"/>
    <w:rsid w:val="00770331"/>
    <w:rsid w:val="00772E17"/>
    <w:rsid w:val="007763DF"/>
    <w:rsid w:val="007773D4"/>
    <w:rsid w:val="00780467"/>
    <w:rsid w:val="00783EAC"/>
    <w:rsid w:val="0079094A"/>
    <w:rsid w:val="00792095"/>
    <w:rsid w:val="00794A9B"/>
    <w:rsid w:val="007A1550"/>
    <w:rsid w:val="007A1ADD"/>
    <w:rsid w:val="007A2C23"/>
    <w:rsid w:val="007A58BE"/>
    <w:rsid w:val="007A62CA"/>
    <w:rsid w:val="007A7C1F"/>
    <w:rsid w:val="007B409C"/>
    <w:rsid w:val="007B5267"/>
    <w:rsid w:val="007B561D"/>
    <w:rsid w:val="007B605C"/>
    <w:rsid w:val="007D20C9"/>
    <w:rsid w:val="007D71AE"/>
    <w:rsid w:val="007D7E29"/>
    <w:rsid w:val="007E3D65"/>
    <w:rsid w:val="007F153A"/>
    <w:rsid w:val="007F4FD9"/>
    <w:rsid w:val="007F5F9F"/>
    <w:rsid w:val="007F6565"/>
    <w:rsid w:val="008020BB"/>
    <w:rsid w:val="00804447"/>
    <w:rsid w:val="00813A2C"/>
    <w:rsid w:val="00821C22"/>
    <w:rsid w:val="0082599E"/>
    <w:rsid w:val="00825A7B"/>
    <w:rsid w:val="00830332"/>
    <w:rsid w:val="00831373"/>
    <w:rsid w:val="00832BCB"/>
    <w:rsid w:val="0083404F"/>
    <w:rsid w:val="00836126"/>
    <w:rsid w:val="008427CE"/>
    <w:rsid w:val="00842FFD"/>
    <w:rsid w:val="00847926"/>
    <w:rsid w:val="00847B1F"/>
    <w:rsid w:val="00850BC0"/>
    <w:rsid w:val="00850E1A"/>
    <w:rsid w:val="0085388A"/>
    <w:rsid w:val="00853EFA"/>
    <w:rsid w:val="008545C7"/>
    <w:rsid w:val="00855C34"/>
    <w:rsid w:val="00864831"/>
    <w:rsid w:val="00865600"/>
    <w:rsid w:val="008666DF"/>
    <w:rsid w:val="00873A02"/>
    <w:rsid w:val="00873E42"/>
    <w:rsid w:val="00873FA0"/>
    <w:rsid w:val="00877750"/>
    <w:rsid w:val="008831E0"/>
    <w:rsid w:val="00891103"/>
    <w:rsid w:val="0089128B"/>
    <w:rsid w:val="0089589B"/>
    <w:rsid w:val="00896690"/>
    <w:rsid w:val="00896B4E"/>
    <w:rsid w:val="00896C5F"/>
    <w:rsid w:val="008A2270"/>
    <w:rsid w:val="008A28FD"/>
    <w:rsid w:val="008A710D"/>
    <w:rsid w:val="008B287D"/>
    <w:rsid w:val="008B42FD"/>
    <w:rsid w:val="008B43CE"/>
    <w:rsid w:val="008B544D"/>
    <w:rsid w:val="008C0FF6"/>
    <w:rsid w:val="008C5DD2"/>
    <w:rsid w:val="008D0149"/>
    <w:rsid w:val="008D118C"/>
    <w:rsid w:val="008D3028"/>
    <w:rsid w:val="008D529B"/>
    <w:rsid w:val="008D7669"/>
    <w:rsid w:val="008E5A37"/>
    <w:rsid w:val="008E5ABD"/>
    <w:rsid w:val="008F0B5F"/>
    <w:rsid w:val="00901AC3"/>
    <w:rsid w:val="00902D68"/>
    <w:rsid w:val="009033C7"/>
    <w:rsid w:val="00904C44"/>
    <w:rsid w:val="0090726A"/>
    <w:rsid w:val="0091001A"/>
    <w:rsid w:val="009124DF"/>
    <w:rsid w:val="009145C1"/>
    <w:rsid w:val="00915175"/>
    <w:rsid w:val="00915D35"/>
    <w:rsid w:val="00920E42"/>
    <w:rsid w:val="00920EDB"/>
    <w:rsid w:val="00922C70"/>
    <w:rsid w:val="00923456"/>
    <w:rsid w:val="0092559A"/>
    <w:rsid w:val="00927B9C"/>
    <w:rsid w:val="0093133F"/>
    <w:rsid w:val="00944DAA"/>
    <w:rsid w:val="009459EB"/>
    <w:rsid w:val="0094639D"/>
    <w:rsid w:val="0094718D"/>
    <w:rsid w:val="00953669"/>
    <w:rsid w:val="00962694"/>
    <w:rsid w:val="0096463F"/>
    <w:rsid w:val="00965917"/>
    <w:rsid w:val="00975231"/>
    <w:rsid w:val="009823D4"/>
    <w:rsid w:val="0098362E"/>
    <w:rsid w:val="00985E94"/>
    <w:rsid w:val="00987628"/>
    <w:rsid w:val="009933A5"/>
    <w:rsid w:val="009946D2"/>
    <w:rsid w:val="00996E77"/>
    <w:rsid w:val="009B1503"/>
    <w:rsid w:val="009B4A62"/>
    <w:rsid w:val="009B6C4F"/>
    <w:rsid w:val="009C04C6"/>
    <w:rsid w:val="009C1B7F"/>
    <w:rsid w:val="009C35EA"/>
    <w:rsid w:val="009C5B38"/>
    <w:rsid w:val="009C7B71"/>
    <w:rsid w:val="009D4793"/>
    <w:rsid w:val="009D7019"/>
    <w:rsid w:val="009E4272"/>
    <w:rsid w:val="009F0274"/>
    <w:rsid w:val="009F04A4"/>
    <w:rsid w:val="009F14C7"/>
    <w:rsid w:val="009F4207"/>
    <w:rsid w:val="009F48DC"/>
    <w:rsid w:val="009F6EBF"/>
    <w:rsid w:val="009F7388"/>
    <w:rsid w:val="009F7AFB"/>
    <w:rsid w:val="00A01569"/>
    <w:rsid w:val="00A02249"/>
    <w:rsid w:val="00A02C66"/>
    <w:rsid w:val="00A06BBB"/>
    <w:rsid w:val="00A07F84"/>
    <w:rsid w:val="00A12654"/>
    <w:rsid w:val="00A12AA9"/>
    <w:rsid w:val="00A1517F"/>
    <w:rsid w:val="00A16B04"/>
    <w:rsid w:val="00A16CB3"/>
    <w:rsid w:val="00A202EB"/>
    <w:rsid w:val="00A225D9"/>
    <w:rsid w:val="00A357D0"/>
    <w:rsid w:val="00A35978"/>
    <w:rsid w:val="00A35C0B"/>
    <w:rsid w:val="00A37C1D"/>
    <w:rsid w:val="00A41814"/>
    <w:rsid w:val="00A42443"/>
    <w:rsid w:val="00A46259"/>
    <w:rsid w:val="00A508CF"/>
    <w:rsid w:val="00A514E0"/>
    <w:rsid w:val="00A523F3"/>
    <w:rsid w:val="00A55BCF"/>
    <w:rsid w:val="00A56E99"/>
    <w:rsid w:val="00A625F9"/>
    <w:rsid w:val="00A629A5"/>
    <w:rsid w:val="00A644A5"/>
    <w:rsid w:val="00A652E4"/>
    <w:rsid w:val="00A7217B"/>
    <w:rsid w:val="00A74391"/>
    <w:rsid w:val="00A817A7"/>
    <w:rsid w:val="00A937AE"/>
    <w:rsid w:val="00A96DEA"/>
    <w:rsid w:val="00AA1F69"/>
    <w:rsid w:val="00AA518A"/>
    <w:rsid w:val="00AB0045"/>
    <w:rsid w:val="00AB0484"/>
    <w:rsid w:val="00AB0E84"/>
    <w:rsid w:val="00AB3C60"/>
    <w:rsid w:val="00AB6B07"/>
    <w:rsid w:val="00AC11E6"/>
    <w:rsid w:val="00AC200A"/>
    <w:rsid w:val="00AC2124"/>
    <w:rsid w:val="00AC34BA"/>
    <w:rsid w:val="00AC6658"/>
    <w:rsid w:val="00AD0374"/>
    <w:rsid w:val="00AD1912"/>
    <w:rsid w:val="00AD2826"/>
    <w:rsid w:val="00AD497A"/>
    <w:rsid w:val="00AE5A84"/>
    <w:rsid w:val="00AE664E"/>
    <w:rsid w:val="00AF4C37"/>
    <w:rsid w:val="00B004D8"/>
    <w:rsid w:val="00B02337"/>
    <w:rsid w:val="00B026C6"/>
    <w:rsid w:val="00B030B2"/>
    <w:rsid w:val="00B108E2"/>
    <w:rsid w:val="00B1102E"/>
    <w:rsid w:val="00B1457E"/>
    <w:rsid w:val="00B14E75"/>
    <w:rsid w:val="00B16FC1"/>
    <w:rsid w:val="00B20128"/>
    <w:rsid w:val="00B2330A"/>
    <w:rsid w:val="00B315CF"/>
    <w:rsid w:val="00B315D3"/>
    <w:rsid w:val="00B377B7"/>
    <w:rsid w:val="00B4596A"/>
    <w:rsid w:val="00B46568"/>
    <w:rsid w:val="00B50034"/>
    <w:rsid w:val="00B5071F"/>
    <w:rsid w:val="00B51662"/>
    <w:rsid w:val="00B52FA6"/>
    <w:rsid w:val="00B55F92"/>
    <w:rsid w:val="00B607CB"/>
    <w:rsid w:val="00B641E8"/>
    <w:rsid w:val="00B72952"/>
    <w:rsid w:val="00B765FD"/>
    <w:rsid w:val="00B766CC"/>
    <w:rsid w:val="00B8593D"/>
    <w:rsid w:val="00B87DA9"/>
    <w:rsid w:val="00B92B97"/>
    <w:rsid w:val="00B97247"/>
    <w:rsid w:val="00B97FDA"/>
    <w:rsid w:val="00BA6F8B"/>
    <w:rsid w:val="00BB2E9D"/>
    <w:rsid w:val="00BB5D13"/>
    <w:rsid w:val="00BC0A8C"/>
    <w:rsid w:val="00BC2162"/>
    <w:rsid w:val="00BC4691"/>
    <w:rsid w:val="00BC5803"/>
    <w:rsid w:val="00BD0BE9"/>
    <w:rsid w:val="00BD50AC"/>
    <w:rsid w:val="00BD71ED"/>
    <w:rsid w:val="00BE1BD2"/>
    <w:rsid w:val="00BE65BD"/>
    <w:rsid w:val="00BE6E08"/>
    <w:rsid w:val="00BF1E6C"/>
    <w:rsid w:val="00BF3A2D"/>
    <w:rsid w:val="00BF410E"/>
    <w:rsid w:val="00BF5334"/>
    <w:rsid w:val="00C005F4"/>
    <w:rsid w:val="00C03DA5"/>
    <w:rsid w:val="00C05915"/>
    <w:rsid w:val="00C12B0C"/>
    <w:rsid w:val="00C132C5"/>
    <w:rsid w:val="00C141A2"/>
    <w:rsid w:val="00C22652"/>
    <w:rsid w:val="00C22F39"/>
    <w:rsid w:val="00C2304A"/>
    <w:rsid w:val="00C3287B"/>
    <w:rsid w:val="00C32CE1"/>
    <w:rsid w:val="00C42123"/>
    <w:rsid w:val="00C54579"/>
    <w:rsid w:val="00C55A87"/>
    <w:rsid w:val="00C55F8C"/>
    <w:rsid w:val="00C656DD"/>
    <w:rsid w:val="00C76BEC"/>
    <w:rsid w:val="00C87D81"/>
    <w:rsid w:val="00C903DE"/>
    <w:rsid w:val="00C91107"/>
    <w:rsid w:val="00C9115F"/>
    <w:rsid w:val="00C928F1"/>
    <w:rsid w:val="00C92997"/>
    <w:rsid w:val="00CA0EA2"/>
    <w:rsid w:val="00CA1ADF"/>
    <w:rsid w:val="00CA21E2"/>
    <w:rsid w:val="00CA4808"/>
    <w:rsid w:val="00CA4DA1"/>
    <w:rsid w:val="00CA694B"/>
    <w:rsid w:val="00CB0A7A"/>
    <w:rsid w:val="00CB0D9E"/>
    <w:rsid w:val="00CB13AF"/>
    <w:rsid w:val="00CB1492"/>
    <w:rsid w:val="00CB3148"/>
    <w:rsid w:val="00CB3803"/>
    <w:rsid w:val="00CB659C"/>
    <w:rsid w:val="00CC05AC"/>
    <w:rsid w:val="00CC3052"/>
    <w:rsid w:val="00CC4986"/>
    <w:rsid w:val="00CC5436"/>
    <w:rsid w:val="00CD1D09"/>
    <w:rsid w:val="00CD35DB"/>
    <w:rsid w:val="00CD4FD5"/>
    <w:rsid w:val="00CD7E48"/>
    <w:rsid w:val="00CE3772"/>
    <w:rsid w:val="00CE46CC"/>
    <w:rsid w:val="00CE5025"/>
    <w:rsid w:val="00CF384A"/>
    <w:rsid w:val="00CF4A46"/>
    <w:rsid w:val="00D04546"/>
    <w:rsid w:val="00D045FA"/>
    <w:rsid w:val="00D060CD"/>
    <w:rsid w:val="00D0677C"/>
    <w:rsid w:val="00D1429C"/>
    <w:rsid w:val="00D20E42"/>
    <w:rsid w:val="00D221F8"/>
    <w:rsid w:val="00D2494E"/>
    <w:rsid w:val="00D268B7"/>
    <w:rsid w:val="00D3097E"/>
    <w:rsid w:val="00D3491B"/>
    <w:rsid w:val="00D379CF"/>
    <w:rsid w:val="00D37DE7"/>
    <w:rsid w:val="00D4143F"/>
    <w:rsid w:val="00D42145"/>
    <w:rsid w:val="00D43B32"/>
    <w:rsid w:val="00D51D96"/>
    <w:rsid w:val="00D522F1"/>
    <w:rsid w:val="00D5510E"/>
    <w:rsid w:val="00D572E7"/>
    <w:rsid w:val="00D57B5B"/>
    <w:rsid w:val="00D60DA5"/>
    <w:rsid w:val="00D61706"/>
    <w:rsid w:val="00D62B98"/>
    <w:rsid w:val="00D67F1F"/>
    <w:rsid w:val="00D71B9B"/>
    <w:rsid w:val="00D7766F"/>
    <w:rsid w:val="00D80EB8"/>
    <w:rsid w:val="00D80FA6"/>
    <w:rsid w:val="00D8159A"/>
    <w:rsid w:val="00D853EF"/>
    <w:rsid w:val="00D85EBD"/>
    <w:rsid w:val="00D85EE9"/>
    <w:rsid w:val="00D86FB2"/>
    <w:rsid w:val="00D9002D"/>
    <w:rsid w:val="00D90298"/>
    <w:rsid w:val="00D9503B"/>
    <w:rsid w:val="00DA27FC"/>
    <w:rsid w:val="00DA289E"/>
    <w:rsid w:val="00DA5A61"/>
    <w:rsid w:val="00DA61D7"/>
    <w:rsid w:val="00DB2817"/>
    <w:rsid w:val="00DB45EF"/>
    <w:rsid w:val="00DC1C24"/>
    <w:rsid w:val="00DC22B7"/>
    <w:rsid w:val="00DC345D"/>
    <w:rsid w:val="00DC48FE"/>
    <w:rsid w:val="00DC70D8"/>
    <w:rsid w:val="00DE2CD5"/>
    <w:rsid w:val="00DF0F74"/>
    <w:rsid w:val="00DF1A47"/>
    <w:rsid w:val="00E11869"/>
    <w:rsid w:val="00E11BFC"/>
    <w:rsid w:val="00E13037"/>
    <w:rsid w:val="00E14ACD"/>
    <w:rsid w:val="00E20215"/>
    <w:rsid w:val="00E21DFF"/>
    <w:rsid w:val="00E244FE"/>
    <w:rsid w:val="00E26D20"/>
    <w:rsid w:val="00E30C45"/>
    <w:rsid w:val="00E351F4"/>
    <w:rsid w:val="00E3542B"/>
    <w:rsid w:val="00E40417"/>
    <w:rsid w:val="00E44369"/>
    <w:rsid w:val="00E455BF"/>
    <w:rsid w:val="00E465EE"/>
    <w:rsid w:val="00E47C60"/>
    <w:rsid w:val="00E51A86"/>
    <w:rsid w:val="00E54B58"/>
    <w:rsid w:val="00E574AF"/>
    <w:rsid w:val="00E57A57"/>
    <w:rsid w:val="00E629CD"/>
    <w:rsid w:val="00E64910"/>
    <w:rsid w:val="00E678FB"/>
    <w:rsid w:val="00E724BC"/>
    <w:rsid w:val="00E74FAB"/>
    <w:rsid w:val="00E80023"/>
    <w:rsid w:val="00E82450"/>
    <w:rsid w:val="00E829F0"/>
    <w:rsid w:val="00E83808"/>
    <w:rsid w:val="00E939AD"/>
    <w:rsid w:val="00E9438D"/>
    <w:rsid w:val="00EA0F82"/>
    <w:rsid w:val="00EA4086"/>
    <w:rsid w:val="00EA492A"/>
    <w:rsid w:val="00EA74D5"/>
    <w:rsid w:val="00EB287B"/>
    <w:rsid w:val="00EB6A01"/>
    <w:rsid w:val="00EB7FAC"/>
    <w:rsid w:val="00EC2212"/>
    <w:rsid w:val="00EC295C"/>
    <w:rsid w:val="00EC2BA2"/>
    <w:rsid w:val="00EC5C70"/>
    <w:rsid w:val="00EC78B7"/>
    <w:rsid w:val="00ED007A"/>
    <w:rsid w:val="00ED088C"/>
    <w:rsid w:val="00ED1C28"/>
    <w:rsid w:val="00ED30AB"/>
    <w:rsid w:val="00EE35B6"/>
    <w:rsid w:val="00EE4867"/>
    <w:rsid w:val="00EF0393"/>
    <w:rsid w:val="00EF19D3"/>
    <w:rsid w:val="00EF1A4F"/>
    <w:rsid w:val="00EF2D2A"/>
    <w:rsid w:val="00EF3A37"/>
    <w:rsid w:val="00EF4D53"/>
    <w:rsid w:val="00EF556D"/>
    <w:rsid w:val="00EF58C5"/>
    <w:rsid w:val="00EF624F"/>
    <w:rsid w:val="00EF6A57"/>
    <w:rsid w:val="00EF6DD1"/>
    <w:rsid w:val="00F021E5"/>
    <w:rsid w:val="00F04AD9"/>
    <w:rsid w:val="00F0590A"/>
    <w:rsid w:val="00F059CA"/>
    <w:rsid w:val="00F06618"/>
    <w:rsid w:val="00F06ACA"/>
    <w:rsid w:val="00F0754A"/>
    <w:rsid w:val="00F12832"/>
    <w:rsid w:val="00F17CB4"/>
    <w:rsid w:val="00F2139B"/>
    <w:rsid w:val="00F24075"/>
    <w:rsid w:val="00F33085"/>
    <w:rsid w:val="00F37802"/>
    <w:rsid w:val="00F40B24"/>
    <w:rsid w:val="00F41E29"/>
    <w:rsid w:val="00F4251C"/>
    <w:rsid w:val="00F464B6"/>
    <w:rsid w:val="00F465FA"/>
    <w:rsid w:val="00F47220"/>
    <w:rsid w:val="00F52A28"/>
    <w:rsid w:val="00F54EEC"/>
    <w:rsid w:val="00F55FF5"/>
    <w:rsid w:val="00F56575"/>
    <w:rsid w:val="00F6124F"/>
    <w:rsid w:val="00F660FE"/>
    <w:rsid w:val="00F7336C"/>
    <w:rsid w:val="00F738C9"/>
    <w:rsid w:val="00F766E7"/>
    <w:rsid w:val="00F772A5"/>
    <w:rsid w:val="00F802E8"/>
    <w:rsid w:val="00F81FFB"/>
    <w:rsid w:val="00F827A4"/>
    <w:rsid w:val="00F86CAF"/>
    <w:rsid w:val="00F9175A"/>
    <w:rsid w:val="00FA28DC"/>
    <w:rsid w:val="00FA36B8"/>
    <w:rsid w:val="00FA4D6C"/>
    <w:rsid w:val="00FA6D08"/>
    <w:rsid w:val="00FB0F54"/>
    <w:rsid w:val="00FB1AAE"/>
    <w:rsid w:val="00FB2F58"/>
    <w:rsid w:val="00FB5E75"/>
    <w:rsid w:val="00FB6AB6"/>
    <w:rsid w:val="00FC2426"/>
    <w:rsid w:val="00FD102D"/>
    <w:rsid w:val="00FD1D43"/>
    <w:rsid w:val="00FD34FE"/>
    <w:rsid w:val="00FD5E3B"/>
    <w:rsid w:val="00FE3B12"/>
    <w:rsid w:val="00FE3DEC"/>
    <w:rsid w:val="00FF4510"/>
    <w:rsid w:val="00FF5190"/>
    <w:rsid w:val="00FF5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F2D1FE-5DF0-4C0E-96D2-081DA05D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C66"/>
    <w:pPr>
      <w:spacing w:line="36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56F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FB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2337"/>
    <w:pPr>
      <w:keepNext/>
      <w:keepLines/>
      <w:spacing w:before="360" w:after="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5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2E4"/>
  </w:style>
  <w:style w:type="paragraph" w:styleId="Piedepgina">
    <w:name w:val="footer"/>
    <w:basedOn w:val="Normal"/>
    <w:link w:val="PiedepginaCar"/>
    <w:uiPriority w:val="99"/>
    <w:unhideWhenUsed/>
    <w:rsid w:val="00A652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2E4"/>
  </w:style>
  <w:style w:type="paragraph" w:styleId="Subttulo">
    <w:name w:val="Subtitle"/>
    <w:basedOn w:val="Normal"/>
    <w:next w:val="Textoindependiente"/>
    <w:link w:val="SubttuloCar"/>
    <w:rsid w:val="00A652E4"/>
    <w:pPr>
      <w:pBdr>
        <w:top w:val="double" w:sz="1" w:space="1" w:color="000000" w:shadow="1"/>
        <w:left w:val="double" w:sz="1" w:space="4" w:color="000000" w:shadow="1"/>
        <w:bottom w:val="double" w:sz="40" w:space="1" w:color="000000" w:shadow="1"/>
        <w:right w:val="double" w:sz="40" w:space="4" w:color="000000" w:shadow="1"/>
      </w:pBdr>
      <w:tabs>
        <w:tab w:val="left" w:pos="720"/>
        <w:tab w:val="left" w:pos="900"/>
      </w:tabs>
      <w:suppressAutoHyphens/>
      <w:spacing w:after="0" w:line="240" w:lineRule="auto"/>
    </w:pPr>
    <w:rPr>
      <w:rFonts w:ascii="Tahoma" w:eastAsia="SimSun" w:hAnsi="Tahoma" w:cs="Tahoma"/>
      <w:b/>
      <w:bCs/>
      <w:sz w:val="16"/>
      <w:szCs w:val="24"/>
      <w:lang w:eastAsia="ar-SA"/>
    </w:rPr>
  </w:style>
  <w:style w:type="character" w:customStyle="1" w:styleId="SubttuloCar">
    <w:name w:val="Subtítulo Car"/>
    <w:basedOn w:val="Fuentedeprrafopredeter"/>
    <w:link w:val="Subttulo"/>
    <w:rsid w:val="00A652E4"/>
    <w:rPr>
      <w:rFonts w:ascii="Tahoma" w:eastAsia="SimSun" w:hAnsi="Tahoma" w:cs="Tahoma"/>
      <w:b/>
      <w:bCs/>
      <w:sz w:val="16"/>
      <w:szCs w:val="24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652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652E4"/>
  </w:style>
  <w:style w:type="character" w:customStyle="1" w:styleId="Ttulo1Car">
    <w:name w:val="Título 1 Car"/>
    <w:basedOn w:val="Fuentedeprrafopredeter"/>
    <w:link w:val="Ttulo1"/>
    <w:uiPriority w:val="9"/>
    <w:rsid w:val="00056FB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6FBF"/>
    <w:rPr>
      <w:rFonts w:ascii="Arial" w:eastAsiaTheme="majorEastAsia" w:hAnsi="Arial" w:cstheme="majorBidi"/>
      <w:b/>
      <w:bCs/>
      <w:sz w:val="20"/>
      <w:szCs w:val="26"/>
    </w:rPr>
  </w:style>
  <w:style w:type="paragraph" w:styleId="Prrafodelista">
    <w:name w:val="List Paragraph"/>
    <w:basedOn w:val="Normal"/>
    <w:uiPriority w:val="34"/>
    <w:qFormat/>
    <w:rsid w:val="008479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7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77B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02337"/>
    <w:rPr>
      <w:rFonts w:ascii="Arial" w:eastAsiaTheme="majorEastAsia" w:hAnsi="Arial" w:cstheme="majorBidi"/>
      <w:b/>
      <w:bCs/>
      <w:sz w:val="20"/>
    </w:rPr>
  </w:style>
  <w:style w:type="table" w:styleId="Tablaconcuadrcula">
    <w:name w:val="Table Grid"/>
    <w:basedOn w:val="Tablanormal"/>
    <w:uiPriority w:val="59"/>
    <w:rsid w:val="0071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F04AD9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04A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AD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04AD9"/>
    <w:pPr>
      <w:spacing w:after="100"/>
      <w:ind w:left="400"/>
    </w:pPr>
  </w:style>
  <w:style w:type="character" w:styleId="Hipervnculovisitado">
    <w:name w:val="FollowedHyperlink"/>
    <w:basedOn w:val="Fuentedeprrafopredeter"/>
    <w:uiPriority w:val="99"/>
    <w:semiHidden/>
    <w:unhideWhenUsed/>
    <w:rsid w:val="00076A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C\Lecciones\UTN\Plantillas\Plantilla_Documento_Gene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F588B-9114-4308-B22E-992077A8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Plantilla_Documento_General.dotx</Template>
  <TotalTime>32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del Proyecto Programado</vt:lpstr>
      <vt:lpstr/>
    </vt:vector>
  </TitlesOfParts>
  <Manager>Carrera de Ingeniería del Software</Manager>
  <Company>Universidad Técnica Nacional UTN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del Proyecto Programado</dc:title>
  <dc:subject>Curso ISW-311 Programación II</dc:subject>
  <dc:creator>Ing. Alexánder Agüero Castillo</dc:creator>
  <cp:lastModifiedBy>Karol</cp:lastModifiedBy>
  <cp:revision>28</cp:revision>
  <cp:lastPrinted>2019-05-27T14:13:00Z</cp:lastPrinted>
  <dcterms:created xsi:type="dcterms:W3CDTF">2020-05-12T15:52:00Z</dcterms:created>
  <dcterms:modified xsi:type="dcterms:W3CDTF">2020-05-17T22:13:00Z</dcterms:modified>
</cp:coreProperties>
</file>